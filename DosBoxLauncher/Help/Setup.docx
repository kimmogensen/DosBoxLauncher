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D3" w:rsidRDefault="00B81F36" w:rsidP="004836D3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24B65D9B" wp14:editId="2953F0AE">
            <wp:extent cx="5943600" cy="43745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B81F36" w:rsidTr="00B81F36">
        <w:tc>
          <w:tcPr>
            <w:tcW w:w="421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1:</w:t>
            </w:r>
          </w:p>
        </w:tc>
        <w:tc>
          <w:tcPr>
            <w:tcW w:w="8929" w:type="dxa"/>
          </w:tcPr>
          <w:p w:rsidR="00B81F36" w:rsidRDefault="00B81F36" w:rsidP="004836D3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Launcher</w:t>
            </w:r>
            <w:proofErr w:type="spellEnd"/>
            <w:r>
              <w:rPr>
                <w:lang w:val="da-DK"/>
              </w:rPr>
              <w:t xml:space="preserve"> vindue.</w:t>
            </w:r>
          </w:p>
        </w:tc>
      </w:tr>
      <w:tr w:rsidR="00B81F36" w:rsidTr="00B81F36">
        <w:tc>
          <w:tcPr>
            <w:tcW w:w="421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2:</w:t>
            </w:r>
          </w:p>
        </w:tc>
        <w:tc>
          <w:tcPr>
            <w:tcW w:w="8929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 xml:space="preserve">Vælg arbejdsområde, derefter start </w:t>
            </w:r>
            <w:proofErr w:type="spellStart"/>
            <w:r>
              <w:rPr>
                <w:lang w:val="da-DK"/>
              </w:rPr>
              <w:t>DOSBox</w:t>
            </w:r>
            <w:proofErr w:type="spellEnd"/>
            <w:r>
              <w:rPr>
                <w:lang w:val="da-DK"/>
              </w:rPr>
              <w:t xml:space="preserve"> med reference til dine </w:t>
            </w:r>
            <w:proofErr w:type="spellStart"/>
            <w:r>
              <w:rPr>
                <w:lang w:val="da-DK"/>
              </w:rPr>
              <w:t>PCPlus</w:t>
            </w:r>
            <w:proofErr w:type="spellEnd"/>
            <w:r>
              <w:rPr>
                <w:lang w:val="da-DK"/>
              </w:rPr>
              <w:t xml:space="preserve"> programfiler og dine kundefiler</w:t>
            </w:r>
          </w:p>
        </w:tc>
      </w:tr>
      <w:tr w:rsidR="00B81F36" w:rsidTr="00B81F36">
        <w:tc>
          <w:tcPr>
            <w:tcW w:w="421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3:</w:t>
            </w:r>
          </w:p>
        </w:tc>
        <w:tc>
          <w:tcPr>
            <w:tcW w:w="8929" w:type="dxa"/>
          </w:tcPr>
          <w:p w:rsidR="00B81F36" w:rsidRDefault="00B81F36" w:rsidP="00B81F36">
            <w:pPr>
              <w:rPr>
                <w:lang w:val="da-DK"/>
              </w:rPr>
            </w:pPr>
            <w:r>
              <w:rPr>
                <w:lang w:val="da-DK"/>
              </w:rPr>
              <w:t>Vedligehold arbejdsområder, og zip kundefiler i arbejdsområderne</w:t>
            </w:r>
          </w:p>
        </w:tc>
      </w:tr>
      <w:tr w:rsidR="00B81F36" w:rsidTr="00B81F36">
        <w:tc>
          <w:tcPr>
            <w:tcW w:w="421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4:</w:t>
            </w:r>
          </w:p>
        </w:tc>
        <w:tc>
          <w:tcPr>
            <w:tcW w:w="8929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Din opsætning gemmes ved hver ændring</w:t>
            </w:r>
          </w:p>
        </w:tc>
      </w:tr>
      <w:tr w:rsidR="00B81F36" w:rsidTr="00B81F36">
        <w:tc>
          <w:tcPr>
            <w:tcW w:w="421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5:</w:t>
            </w:r>
          </w:p>
        </w:tc>
        <w:tc>
          <w:tcPr>
            <w:tcW w:w="8929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 xml:space="preserve">Faneblad til vedligehold af reference til </w:t>
            </w:r>
            <w:proofErr w:type="spellStart"/>
            <w:r>
              <w:rPr>
                <w:lang w:val="da-DK"/>
              </w:rPr>
              <w:t>DOSBox</w:t>
            </w:r>
            <w:proofErr w:type="spellEnd"/>
            <w:r>
              <w:rPr>
                <w:lang w:val="da-DK"/>
              </w:rPr>
              <w:t xml:space="preserve"> programfiler og rodmappe til arbejdsområder</w:t>
            </w:r>
          </w:p>
        </w:tc>
      </w:tr>
    </w:tbl>
    <w:p w:rsidR="00B81F36" w:rsidRDefault="00B81F36" w:rsidP="00B81F36">
      <w:pPr>
        <w:rPr>
          <w:lang w:val="da-DK"/>
        </w:rPr>
      </w:pPr>
    </w:p>
    <w:p w:rsidR="00B81F36" w:rsidRDefault="00B81F36" w:rsidP="00B81F36">
      <w:pPr>
        <w:rPr>
          <w:lang w:val="da-DK"/>
        </w:rPr>
      </w:pPr>
    </w:p>
    <w:p w:rsidR="00B81F36" w:rsidRDefault="00B81F36" w:rsidP="00B81F36">
      <w:pPr>
        <w:rPr>
          <w:lang w:val="da-DK"/>
        </w:rPr>
      </w:pPr>
    </w:p>
    <w:p w:rsidR="00B81F36" w:rsidRDefault="00B81F36" w:rsidP="00B81F36">
      <w:pPr>
        <w:rPr>
          <w:lang w:val="da-DK"/>
        </w:rPr>
      </w:pPr>
    </w:p>
    <w:p w:rsidR="00B81F36" w:rsidRDefault="00B81F36" w:rsidP="00B81F36">
      <w:pPr>
        <w:rPr>
          <w:lang w:val="da-DK"/>
        </w:rPr>
      </w:pPr>
    </w:p>
    <w:p w:rsidR="00B81F36" w:rsidRDefault="00B81F36" w:rsidP="00B81F36">
      <w:pPr>
        <w:rPr>
          <w:lang w:val="da-DK"/>
        </w:rPr>
      </w:pPr>
    </w:p>
    <w:p w:rsidR="00B81F36" w:rsidRDefault="00B81F36" w:rsidP="00CA5058">
      <w:pPr>
        <w:pBdr>
          <w:top w:val="single" w:sz="4" w:space="1" w:color="auto"/>
        </w:pBdr>
        <w:rPr>
          <w:lang w:val="da-DK"/>
        </w:rPr>
      </w:pPr>
      <w:bookmarkStart w:id="0" w:name="_GoBack"/>
      <w:bookmarkEnd w:id="0"/>
    </w:p>
    <w:p w:rsidR="00A95A47" w:rsidRPr="00102418" w:rsidRDefault="00244733">
      <w:pPr>
        <w:pStyle w:val="Heading1"/>
        <w:rPr>
          <w:lang w:val="da-DK"/>
        </w:rPr>
      </w:pPr>
      <w:r w:rsidRPr="00102418">
        <w:rPr>
          <w:lang w:val="da-DK"/>
        </w:rPr>
        <w:lastRenderedPageBreak/>
        <w:t>Problem</w:t>
      </w:r>
    </w:p>
    <w:p w:rsidR="00272F76" w:rsidRPr="00102418" w:rsidRDefault="009050CA">
      <w:pPr>
        <w:rPr>
          <w:lang w:val="da-DK"/>
        </w:rPr>
      </w:pPr>
      <w:r w:rsidRPr="00102418">
        <w:rPr>
          <w:lang w:val="da-DK"/>
        </w:rPr>
        <w:t xml:space="preserve">Nyere Windows OS har ikke en DOS kerne hvilket er en udfordring hvis din forretning er afhængig at </w:t>
      </w:r>
      <w:proofErr w:type="spellStart"/>
      <w:r w:rsidRPr="00102418">
        <w:rPr>
          <w:lang w:val="da-DK"/>
        </w:rPr>
        <w:t>at</w:t>
      </w:r>
      <w:proofErr w:type="spellEnd"/>
      <w:r w:rsidRPr="00102418">
        <w:rPr>
          <w:lang w:val="da-DK"/>
        </w:rPr>
        <w:t xml:space="preserve"> kunne afvikle DOS baseret programmer. </w:t>
      </w:r>
      <w:proofErr w:type="spellStart"/>
      <w:r w:rsidRPr="00102418">
        <w:rPr>
          <w:lang w:val="da-DK"/>
        </w:rPr>
        <w:t>PCPlus</w:t>
      </w:r>
      <w:proofErr w:type="spellEnd"/>
      <w:r w:rsidRPr="00102418">
        <w:rPr>
          <w:lang w:val="da-DK"/>
        </w:rPr>
        <w:t xml:space="preserve"> 4.3 er et dansk </w:t>
      </w:r>
      <w:r w:rsidR="00272F76" w:rsidRPr="00102418">
        <w:rPr>
          <w:lang w:val="da-DK"/>
        </w:rPr>
        <w:t xml:space="preserve">bogføringsprogram, der sidste gang så vidt vides blev udgivet I 1993. Mange brugere værner derfor om deres </w:t>
      </w:r>
      <w:proofErr w:type="spellStart"/>
      <w:r w:rsidR="00272F76" w:rsidRPr="00102418">
        <w:rPr>
          <w:lang w:val="da-DK"/>
        </w:rPr>
        <w:t>PCPlus</w:t>
      </w:r>
      <w:proofErr w:type="spellEnd"/>
      <w:r w:rsidR="00272F76" w:rsidRPr="00102418">
        <w:rPr>
          <w:lang w:val="da-DK"/>
        </w:rPr>
        <w:t xml:space="preserve"> programfiler, og er også udfordret ift. Brugen af programmet på nyere Windows operativsystemer</w:t>
      </w:r>
      <w:r w:rsidR="00102418" w:rsidRPr="00102418">
        <w:rPr>
          <w:lang w:val="da-DK"/>
        </w:rPr>
        <w:t>.</w:t>
      </w:r>
    </w:p>
    <w:p w:rsidR="00102418" w:rsidRPr="00102418" w:rsidRDefault="00102418" w:rsidP="00102418">
      <w:pPr>
        <w:pStyle w:val="Heading2"/>
        <w:rPr>
          <w:lang w:val="da-DK"/>
        </w:rPr>
      </w:pPr>
      <w:r w:rsidRPr="00102418">
        <w:rPr>
          <w:lang w:val="da-DK"/>
        </w:rPr>
        <w:t>Udfordringer</w:t>
      </w:r>
    </w:p>
    <w:p w:rsidR="00272F76" w:rsidRPr="00102418" w:rsidRDefault="00272F76" w:rsidP="00272F76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 w:rsidRPr="00102418">
        <w:rPr>
          <w:lang w:val="da-DK"/>
        </w:rPr>
        <w:t>PCPlus</w:t>
      </w:r>
      <w:proofErr w:type="spellEnd"/>
      <w:r w:rsidRPr="00102418">
        <w:rPr>
          <w:lang w:val="da-DK"/>
        </w:rPr>
        <w:t xml:space="preserve"> kan derfor kun køres sømløst på Windows XP, der ikke supporters mere. </w:t>
      </w:r>
    </w:p>
    <w:p w:rsidR="00244733" w:rsidRPr="00102418" w:rsidRDefault="00272F76" w:rsidP="00272F76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 xml:space="preserve">Det er også muligt at afvikle </w:t>
      </w:r>
      <w:proofErr w:type="spellStart"/>
      <w:r w:rsidRPr="00102418">
        <w:rPr>
          <w:lang w:val="da-DK"/>
        </w:rPr>
        <w:t>PCPlus</w:t>
      </w:r>
      <w:proofErr w:type="spellEnd"/>
      <w:r w:rsidRPr="00102418">
        <w:rPr>
          <w:lang w:val="da-DK"/>
        </w:rPr>
        <w:t xml:space="preserve"> på </w:t>
      </w:r>
      <w:r w:rsidR="00244733" w:rsidRPr="00102418">
        <w:rPr>
          <w:lang w:val="da-DK"/>
        </w:rPr>
        <w:t>W</w:t>
      </w:r>
      <w:r w:rsidRPr="00102418">
        <w:rPr>
          <w:lang w:val="da-DK"/>
        </w:rPr>
        <w:t xml:space="preserve">indows Vista og flere, ved at anvende </w:t>
      </w:r>
      <w:proofErr w:type="spellStart"/>
      <w:r w:rsidRPr="00102418">
        <w:rPr>
          <w:lang w:val="da-DK"/>
        </w:rPr>
        <w:t>kompatiblitets</w:t>
      </w:r>
      <w:proofErr w:type="spellEnd"/>
      <w:r w:rsidRPr="00102418">
        <w:rPr>
          <w:lang w:val="da-DK"/>
        </w:rPr>
        <w:t xml:space="preserve"> tilstand, som bør testes grundigt.</w:t>
      </w:r>
    </w:p>
    <w:p w:rsidR="00244733" w:rsidRPr="00102418" w:rsidRDefault="00244733" w:rsidP="00244733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 xml:space="preserve">Det er også muligt at afvikle </w:t>
      </w:r>
      <w:proofErr w:type="spellStart"/>
      <w:r w:rsidRPr="00102418">
        <w:rPr>
          <w:lang w:val="da-DK"/>
        </w:rPr>
        <w:t>PCPlus</w:t>
      </w:r>
      <w:proofErr w:type="spellEnd"/>
      <w:r w:rsidRPr="00102418">
        <w:rPr>
          <w:lang w:val="da-DK"/>
        </w:rPr>
        <w:t xml:space="preserve"> på en virtuel maskine Microsoft stiller gratis til rådighed med Windows 7. </w:t>
      </w:r>
      <w:proofErr w:type="spellStart"/>
      <w:r w:rsidRPr="00102418">
        <w:rPr>
          <w:lang w:val="da-DK"/>
        </w:rPr>
        <w:t>Seuppet</w:t>
      </w:r>
      <w:proofErr w:type="spellEnd"/>
      <w:r w:rsidRPr="00102418">
        <w:rPr>
          <w:lang w:val="da-DK"/>
        </w:rPr>
        <w:t xml:space="preserve"> består af et Windows XP spejl som afvikles i Windows Virtual PC. </w:t>
      </w:r>
      <w:hyperlink r:id="rId10" w:history="1">
        <w:r w:rsidRPr="00102418">
          <w:rPr>
            <w:rStyle w:val="Hyperlink"/>
            <w:lang w:val="da-DK"/>
          </w:rPr>
          <w:t>Windows Virtual PC and Windows XP Mode</w:t>
        </w:r>
      </w:hyperlink>
    </w:p>
    <w:p w:rsidR="00102418" w:rsidRPr="00102418" w:rsidRDefault="00102418" w:rsidP="00244733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 xml:space="preserve">Løsningerne er forbundet med meget </w:t>
      </w:r>
      <w:proofErr w:type="spellStart"/>
      <w:r w:rsidRPr="00102418">
        <w:rPr>
          <w:lang w:val="da-DK"/>
        </w:rPr>
        <w:t>setup</w:t>
      </w:r>
      <w:proofErr w:type="spellEnd"/>
      <w:r w:rsidRPr="00102418">
        <w:rPr>
          <w:lang w:val="da-DK"/>
        </w:rPr>
        <w:t xml:space="preserve"> arbejde med arbejdsstationen, nogle brugere ville være udfordret af at skulle arbejde med virtuelt miljø.</w:t>
      </w:r>
    </w:p>
    <w:p w:rsidR="00102418" w:rsidRPr="00102418" w:rsidRDefault="00102418" w:rsidP="00102418">
      <w:pPr>
        <w:ind w:left="360"/>
        <w:rPr>
          <w:lang w:val="da-DK"/>
        </w:rPr>
      </w:pPr>
      <w:r w:rsidRPr="00102418">
        <w:rPr>
          <w:lang w:val="da-DK"/>
        </w:rPr>
        <w:t xml:space="preserve">Specifikt for brugen af </w:t>
      </w:r>
      <w:proofErr w:type="spellStart"/>
      <w:r w:rsidRPr="00102418">
        <w:rPr>
          <w:lang w:val="da-DK"/>
        </w:rPr>
        <w:t>PCPlus</w:t>
      </w:r>
      <w:proofErr w:type="spellEnd"/>
      <w:r w:rsidRPr="00102418">
        <w:rPr>
          <w:lang w:val="da-DK"/>
        </w:rPr>
        <w:t xml:space="preserve"> gælder at:</w:t>
      </w:r>
    </w:p>
    <w:p w:rsidR="00102418" w:rsidRDefault="00102418" w:rsidP="00A10794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>I et flerbruger miljø bør kundefilerne organiseres på et fællesdrev på et lokalt netværk. På arbejdsstationen skal adgangen mappes med et drevbogstav</w:t>
      </w:r>
    </w:p>
    <w:p w:rsidR="00102418" w:rsidRPr="00102418" w:rsidRDefault="00816A86" w:rsidP="00A10794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Versioneringen af regnskabsfilerne, så der kan arbejdes med kunders regnskab år for år, vedligeholdes ved at holde alle kundefiler samlet i års mapper.</w:t>
      </w:r>
      <w:r w:rsidR="00102418" w:rsidRPr="00102418">
        <w:rPr>
          <w:lang w:val="da-DK"/>
        </w:rPr>
        <w:t xml:space="preserve"> </w:t>
      </w:r>
    </w:p>
    <w:p w:rsidR="00272F76" w:rsidRPr="00102418" w:rsidRDefault="00244733" w:rsidP="00F748E0">
      <w:pPr>
        <w:pStyle w:val="Heading1"/>
        <w:rPr>
          <w:lang w:val="da-DK"/>
        </w:rPr>
      </w:pPr>
      <w:r w:rsidRPr="00102418">
        <w:rPr>
          <w:lang w:val="da-DK"/>
        </w:rPr>
        <w:t>Diskussion</w:t>
      </w:r>
    </w:p>
    <w:p w:rsidR="00272F76" w:rsidRPr="00102418" w:rsidRDefault="00244733" w:rsidP="00244733">
      <w:pPr>
        <w:rPr>
          <w:lang w:val="da-DK"/>
        </w:rPr>
      </w:pPr>
      <w:r w:rsidRPr="00102418">
        <w:rPr>
          <w:lang w:val="da-DK"/>
        </w:rPr>
        <w:t xml:space="preserve">Hastigheden I alle nyere processorer er for høj hvilket </w:t>
      </w:r>
      <w:r w:rsidR="00272F76" w:rsidRPr="00102418">
        <w:rPr>
          <w:lang w:val="da-DK"/>
        </w:rPr>
        <w:t xml:space="preserve">betyder at </w:t>
      </w:r>
      <w:proofErr w:type="spellStart"/>
      <w:r w:rsidRPr="00102418">
        <w:rPr>
          <w:lang w:val="da-DK"/>
        </w:rPr>
        <w:t>feks</w:t>
      </w:r>
      <w:proofErr w:type="spellEnd"/>
      <w:r w:rsidRPr="00102418">
        <w:rPr>
          <w:lang w:val="da-DK"/>
        </w:rPr>
        <w:t xml:space="preserve">. </w:t>
      </w:r>
      <w:r w:rsidR="00272F76" w:rsidRPr="00102418">
        <w:rPr>
          <w:lang w:val="da-DK"/>
        </w:rPr>
        <w:t>skærmvisningen af konteringer kører alt for hurtigt ift. Hvad brugeren forventer.</w:t>
      </w:r>
    </w:p>
    <w:p w:rsidR="00272F76" w:rsidRDefault="00272F76" w:rsidP="00272F76">
      <w:pPr>
        <w:rPr>
          <w:lang w:val="da-DK"/>
        </w:rPr>
      </w:pPr>
      <w:r w:rsidRPr="00102418">
        <w:rPr>
          <w:lang w:val="da-DK"/>
        </w:rPr>
        <w:t xml:space="preserve">En anden udfordring er print fra programmet. Erfarne brugere rapporterer at indkøb af printere </w:t>
      </w:r>
      <w:r w:rsidR="00816A86">
        <w:rPr>
          <w:lang w:val="da-DK"/>
        </w:rPr>
        <w:t xml:space="preserve">kan være en </w:t>
      </w:r>
      <w:proofErr w:type="spellStart"/>
      <w:r w:rsidRPr="00102418">
        <w:rPr>
          <w:lang w:val="da-DK"/>
        </w:rPr>
        <w:t>shoot</w:t>
      </w:r>
      <w:proofErr w:type="spellEnd"/>
      <w:r w:rsidRPr="00102418">
        <w:rPr>
          <w:lang w:val="da-DK"/>
        </w:rPr>
        <w:t xml:space="preserve"> and </w:t>
      </w:r>
      <w:proofErr w:type="spellStart"/>
      <w:r w:rsidRPr="00102418">
        <w:rPr>
          <w:lang w:val="da-DK"/>
        </w:rPr>
        <w:t>try</w:t>
      </w:r>
      <w:proofErr w:type="spellEnd"/>
      <w:r w:rsidRPr="00102418">
        <w:rPr>
          <w:lang w:val="da-DK"/>
        </w:rPr>
        <w:t xml:space="preserve"> situation</w:t>
      </w:r>
      <w:r w:rsidR="00244733" w:rsidRPr="00102418">
        <w:rPr>
          <w:lang w:val="da-DK"/>
        </w:rPr>
        <w:t>, nogle nyere printere printer ikke som forventet.</w:t>
      </w:r>
    </w:p>
    <w:p w:rsidR="00816A86" w:rsidRPr="00102418" w:rsidRDefault="00816A86" w:rsidP="00816A86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</w:p>
    <w:p w:rsidR="00F748E0" w:rsidRPr="00102418" w:rsidRDefault="00F748E0" w:rsidP="00272F76">
      <w:pPr>
        <w:rPr>
          <w:lang w:val="da-DK"/>
        </w:rPr>
      </w:pPr>
      <w:proofErr w:type="spellStart"/>
      <w:r w:rsidRPr="00102418">
        <w:rPr>
          <w:lang w:val="da-DK"/>
        </w:rPr>
        <w:t>DosBoxLauncher</w:t>
      </w:r>
      <w:proofErr w:type="spellEnd"/>
      <w:r w:rsidRPr="00102418">
        <w:rPr>
          <w:lang w:val="da-DK"/>
        </w:rPr>
        <w:t xml:space="preserve"> er en alternativ løsning der baserer sig på programmet </w:t>
      </w:r>
      <w:proofErr w:type="spellStart"/>
      <w:r w:rsidRPr="00102418">
        <w:rPr>
          <w:lang w:val="da-DK"/>
        </w:rPr>
        <w:t>DosBox</w:t>
      </w:r>
      <w:proofErr w:type="spellEnd"/>
      <w:r w:rsidRPr="00102418">
        <w:rPr>
          <w:lang w:val="da-DK"/>
        </w:rPr>
        <w:t xml:space="preserve">, et open-source projekt der består af at udstille en DOS kerne i nyere Windows operativ systemer. </w:t>
      </w:r>
      <w:proofErr w:type="spellStart"/>
      <w:r w:rsidR="005C2275" w:rsidRPr="00102418">
        <w:rPr>
          <w:lang w:val="da-DK"/>
        </w:rPr>
        <w:t>Feks.kan</w:t>
      </w:r>
      <w:proofErr w:type="spellEnd"/>
      <w:r w:rsidR="005C2275" w:rsidRPr="00102418">
        <w:rPr>
          <w:lang w:val="da-DK"/>
        </w:rPr>
        <w:t xml:space="preserve"> kernehastigheden </w:t>
      </w:r>
      <w:r w:rsidR="00102418" w:rsidRPr="00102418">
        <w:rPr>
          <w:lang w:val="da-DK"/>
        </w:rPr>
        <w:t>I DOS kernen nedsættes</w:t>
      </w:r>
      <w:r w:rsidR="005C2275" w:rsidRPr="00102418">
        <w:rPr>
          <w:lang w:val="da-DK"/>
        </w:rPr>
        <w:t>, og der find</w:t>
      </w:r>
      <w:r w:rsidR="00102418" w:rsidRPr="00102418">
        <w:rPr>
          <w:lang w:val="da-DK"/>
        </w:rPr>
        <w:t>e</w:t>
      </w:r>
      <w:r w:rsidR="005C2275" w:rsidRPr="00102418">
        <w:rPr>
          <w:lang w:val="da-DK"/>
        </w:rPr>
        <w:t>s også en lang række andre konfigurationsmuligheder.</w:t>
      </w:r>
    </w:p>
    <w:p w:rsidR="0079458D" w:rsidRPr="00102418" w:rsidRDefault="0079458D" w:rsidP="00272F76">
      <w:pPr>
        <w:rPr>
          <w:lang w:val="da-DK"/>
        </w:rPr>
      </w:pPr>
      <w:r w:rsidRPr="00102418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3DBAB0E8" wp14:editId="3E21861A">
            <wp:simplePos x="0" y="0"/>
            <wp:positionH relativeFrom="margin">
              <wp:align>left</wp:align>
            </wp:positionH>
            <wp:positionV relativeFrom="paragraph">
              <wp:posOffset>157726</wp:posOffset>
            </wp:positionV>
            <wp:extent cx="2727325" cy="464820"/>
            <wp:effectExtent l="0" t="0" r="0" b="0"/>
            <wp:wrapTight wrapText="bothSides">
              <wp:wrapPolygon edited="0">
                <wp:start x="0" y="0"/>
                <wp:lineTo x="0" y="20361"/>
                <wp:lineTo x="21424" y="20361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history="1">
        <w:proofErr w:type="spellStart"/>
        <w:r w:rsidRPr="00102418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da-DK"/>
          </w:rPr>
          <w:t>DOSBox</w:t>
        </w:r>
        <w:proofErr w:type="spellEnd"/>
      </w:hyperlink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 xml:space="preserve"> </w:t>
      </w:r>
      <w:proofErr w:type="spellStart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>emulates</w:t>
      </w:r>
      <w:proofErr w:type="spellEnd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 xml:space="preserve"> a </w:t>
      </w:r>
      <w:proofErr w:type="spellStart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>full</w:t>
      </w:r>
      <w:proofErr w:type="spellEnd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 xml:space="preserve"> x86 pc with sound and DOS. </w:t>
      </w:r>
      <w:proofErr w:type="spellStart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>Its</w:t>
      </w:r>
      <w:proofErr w:type="spellEnd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 xml:space="preserve"> </w:t>
      </w:r>
      <w:proofErr w:type="spellStart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>main</w:t>
      </w:r>
      <w:proofErr w:type="spellEnd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 xml:space="preserve"> </w:t>
      </w:r>
      <w:proofErr w:type="spellStart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>use</w:t>
      </w:r>
      <w:proofErr w:type="spellEnd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 xml:space="preserve"> is to run old DOS games on platforms </w:t>
      </w:r>
      <w:proofErr w:type="spellStart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>which</w:t>
      </w:r>
      <w:proofErr w:type="spellEnd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 xml:space="preserve"> </w:t>
      </w:r>
      <w:proofErr w:type="spellStart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>don't</w:t>
      </w:r>
      <w:proofErr w:type="spellEnd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 xml:space="preserve"> have DOS (Windows 7 / Windows Vista / Windows 2000 / Windows XP / Linux / </w:t>
      </w:r>
      <w:proofErr w:type="spellStart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>FreeBSD</w:t>
      </w:r>
      <w:proofErr w:type="spellEnd"/>
      <w:r w:rsidRPr="00102418">
        <w:rPr>
          <w:rFonts w:ascii="Arial" w:hAnsi="Arial" w:cs="Arial"/>
          <w:color w:val="555555"/>
          <w:sz w:val="20"/>
          <w:szCs w:val="20"/>
          <w:shd w:val="clear" w:color="auto" w:fill="FFFFFF"/>
          <w:lang w:val="da-DK"/>
        </w:rPr>
        <w:t xml:space="preserve"> / Mac OS X)</w:t>
      </w:r>
    </w:p>
    <w:p w:rsidR="0079458D" w:rsidRPr="00102418" w:rsidRDefault="0079458D" w:rsidP="00272F76">
      <w:pPr>
        <w:rPr>
          <w:lang w:val="da-DK"/>
        </w:rPr>
      </w:pPr>
      <w:r w:rsidRPr="00102418">
        <w:rPr>
          <w:lang w:val="da-DK"/>
        </w:rPr>
        <w:t xml:space="preserve">Projektet har en side på </w:t>
      </w:r>
      <w:proofErr w:type="spellStart"/>
      <w:r w:rsidRPr="00102418">
        <w:rPr>
          <w:lang w:val="da-DK"/>
        </w:rPr>
        <w:t>Sourceforge</w:t>
      </w:r>
      <w:proofErr w:type="spellEnd"/>
      <w:r w:rsidRPr="00102418">
        <w:rPr>
          <w:lang w:val="da-DK"/>
        </w:rPr>
        <w:t xml:space="preserve"> og også egen hjemmeside. Mange </w:t>
      </w:r>
      <w:proofErr w:type="spellStart"/>
      <w:r w:rsidRPr="00102418">
        <w:rPr>
          <w:lang w:val="da-DK"/>
        </w:rPr>
        <w:t>DOSBox</w:t>
      </w:r>
      <w:proofErr w:type="spellEnd"/>
      <w:r w:rsidRPr="00102418">
        <w:rPr>
          <w:lang w:val="da-DK"/>
        </w:rPr>
        <w:t xml:space="preserve"> brugere anvender programmet til at afvikle gamle dos spil, layoutet er med denne målgruppe I fokus. </w:t>
      </w:r>
      <w:r w:rsidR="005C2275" w:rsidRPr="00102418">
        <w:rPr>
          <w:lang w:val="da-DK"/>
        </w:rPr>
        <w:t xml:space="preserve">Projektet blev </w:t>
      </w:r>
      <w:r w:rsidR="005C2275" w:rsidRPr="00102418">
        <w:rPr>
          <w:lang w:val="da-DK"/>
        </w:rPr>
        <w:lastRenderedPageBreak/>
        <w:t xml:space="preserve">udviklet mellem 2002 -2012, og har stadigt en relative aktiv brugergruppe der driver løsning af bugs. Enkelte brugere af </w:t>
      </w:r>
      <w:proofErr w:type="spellStart"/>
      <w:r w:rsidR="005C2275" w:rsidRPr="00102418">
        <w:rPr>
          <w:lang w:val="da-DK"/>
        </w:rPr>
        <w:t>PCPlus</w:t>
      </w:r>
      <w:proofErr w:type="spellEnd"/>
      <w:r w:rsidR="005C2275" w:rsidRPr="00102418">
        <w:rPr>
          <w:lang w:val="da-DK"/>
        </w:rPr>
        <w:t xml:space="preserve"> har opdaget denne løsning.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3276"/>
      </w:tblGrid>
      <w:tr w:rsidR="0079458D" w:rsidRPr="00102418" w:rsidTr="004836D3">
        <w:tc>
          <w:tcPr>
            <w:tcW w:w="4675" w:type="dxa"/>
          </w:tcPr>
          <w:p w:rsidR="0079458D" w:rsidRPr="00102418" w:rsidRDefault="0079458D" w:rsidP="00272F76">
            <w:pPr>
              <w:rPr>
                <w:lang w:val="da-DK"/>
              </w:rPr>
            </w:pPr>
            <w:r w:rsidRPr="00102418">
              <w:rPr>
                <w:noProof/>
                <w:lang w:eastAsia="en-US"/>
              </w:rPr>
              <w:drawing>
                <wp:inline distT="0" distB="0" distL="0" distR="0" wp14:anchorId="6C350AC7" wp14:editId="67CE5ABA">
                  <wp:extent cx="2780199" cy="1249901"/>
                  <wp:effectExtent l="0" t="0" r="127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103" cy="126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79458D" w:rsidRPr="00102418" w:rsidRDefault="0079458D" w:rsidP="00272F76">
            <w:pPr>
              <w:rPr>
                <w:lang w:val="da-DK"/>
              </w:rPr>
            </w:pPr>
            <w:r w:rsidRPr="00102418">
              <w:rPr>
                <w:noProof/>
                <w:lang w:eastAsia="en-US"/>
              </w:rPr>
              <w:drawing>
                <wp:inline distT="0" distB="0" distL="0" distR="0" wp14:anchorId="0C8BE3B3" wp14:editId="6DAB0F8F">
                  <wp:extent cx="1936684" cy="1231533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534" cy="1258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58D" w:rsidRPr="00102418" w:rsidTr="004836D3">
        <w:trPr>
          <w:trHeight w:val="70"/>
        </w:trPr>
        <w:tc>
          <w:tcPr>
            <w:tcW w:w="4675" w:type="dxa"/>
          </w:tcPr>
          <w:p w:rsidR="0079458D" w:rsidRPr="00102418" w:rsidRDefault="008418A4" w:rsidP="0079458D">
            <w:pPr>
              <w:rPr>
                <w:lang w:val="da-DK"/>
              </w:rPr>
            </w:pPr>
            <w:hyperlink r:id="rId15" w:history="1">
              <w:r w:rsidR="0079458D" w:rsidRPr="00102418">
                <w:rPr>
                  <w:rStyle w:val="Hyperlink"/>
                  <w:lang w:val="da-DK"/>
                </w:rPr>
                <w:t>http://sourceforge.net/projects/dosbox/</w:t>
              </w:r>
            </w:hyperlink>
          </w:p>
          <w:p w:rsidR="005C2275" w:rsidRPr="00102418" w:rsidRDefault="008418A4" w:rsidP="0079458D">
            <w:pPr>
              <w:rPr>
                <w:lang w:val="da-DK"/>
              </w:rPr>
            </w:pPr>
            <w:hyperlink r:id="rId16" w:history="1">
              <w:r w:rsidR="005C2275" w:rsidRPr="00102418">
                <w:rPr>
                  <w:rStyle w:val="Hyperlink"/>
                  <w:lang w:val="da-DK"/>
                </w:rPr>
                <w:t>http://sourceforge.net/p/dosbox/bugs/</w:t>
              </w:r>
            </w:hyperlink>
          </w:p>
        </w:tc>
        <w:tc>
          <w:tcPr>
            <w:tcW w:w="3276" w:type="dxa"/>
          </w:tcPr>
          <w:p w:rsidR="0079458D" w:rsidRPr="00102418" w:rsidRDefault="008418A4" w:rsidP="00272F76">
            <w:pPr>
              <w:rPr>
                <w:lang w:val="da-DK"/>
              </w:rPr>
            </w:pPr>
            <w:hyperlink r:id="rId17" w:history="1">
              <w:r w:rsidR="00102418" w:rsidRPr="00102418">
                <w:rPr>
                  <w:rStyle w:val="Hyperlink"/>
                  <w:lang w:val="da-DK"/>
                </w:rPr>
                <w:t>http://www.dosbox.com/</w:t>
              </w:r>
            </w:hyperlink>
          </w:p>
          <w:p w:rsidR="00102418" w:rsidRPr="00102418" w:rsidRDefault="00102418" w:rsidP="00272F76">
            <w:pPr>
              <w:rPr>
                <w:lang w:val="da-DK"/>
              </w:rPr>
            </w:pPr>
          </w:p>
        </w:tc>
      </w:tr>
    </w:tbl>
    <w:p w:rsidR="0079458D" w:rsidRDefault="0079458D" w:rsidP="00272F76">
      <w:pPr>
        <w:rPr>
          <w:lang w:val="da-DK"/>
        </w:rPr>
      </w:pPr>
    </w:p>
    <w:p w:rsidR="00D016CE" w:rsidRDefault="00D016CE" w:rsidP="00D016CE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kommandoer</w:t>
      </w:r>
    </w:p>
    <w:p w:rsidR="00D016CE" w:rsidRDefault="00D016CE" w:rsidP="00D016CE">
      <w:pPr>
        <w:rPr>
          <w:lang w:val="da-DK"/>
        </w:rPr>
      </w:pPr>
      <w:r>
        <w:rPr>
          <w:lang w:val="da-DK"/>
        </w:rPr>
        <w:t xml:space="preserve">Den erfarne dos bruger vil kunne nøjes med denne løsning, når først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er downloadet og installeret, vil det være muligt at navigere rundt mellem mapperne og starte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direkte i kommandolinje.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3202"/>
      </w:tblGrid>
      <w:tr w:rsidR="004836D3" w:rsidTr="004836D3">
        <w:trPr>
          <w:trHeight w:val="896"/>
        </w:trPr>
        <w:tc>
          <w:tcPr>
            <w:tcW w:w="4731" w:type="dxa"/>
          </w:tcPr>
          <w:p w:rsidR="00D016CE" w:rsidRDefault="00D016CE" w:rsidP="00D016CE">
            <w:pPr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320CA1A" wp14:editId="7BF634FD">
                  <wp:extent cx="2867025" cy="697524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723" cy="72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2" w:type="dxa"/>
          </w:tcPr>
          <w:p w:rsidR="00D016CE" w:rsidRDefault="00D016CE" w:rsidP="00D016CE">
            <w:pPr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61E06B8" wp14:editId="100C9372">
                  <wp:extent cx="1818229" cy="12094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300" cy="122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6CE" w:rsidRDefault="00D016CE" w:rsidP="00D016CE">
      <w:pPr>
        <w:rPr>
          <w:lang w:val="da-DK"/>
        </w:rPr>
      </w:pPr>
    </w:p>
    <w:p w:rsidR="00D016CE" w:rsidRDefault="00B1687E" w:rsidP="00383E4E">
      <w:pPr>
        <w:pStyle w:val="Heading2"/>
        <w:rPr>
          <w:lang w:val="da-DK"/>
        </w:rPr>
      </w:pPr>
      <w:r>
        <w:rPr>
          <w:lang w:val="da-DK"/>
        </w:rPr>
        <w:t xml:space="preserve">Værktøjet </w:t>
      </w:r>
      <w:proofErr w:type="spellStart"/>
      <w:r w:rsidR="00383E4E">
        <w:rPr>
          <w:lang w:val="da-DK"/>
        </w:rPr>
        <w:t>DosBox</w:t>
      </w:r>
      <w:proofErr w:type="spellEnd"/>
      <w:r w:rsidR="00383E4E">
        <w:rPr>
          <w:lang w:val="da-DK"/>
        </w:rPr>
        <w:t xml:space="preserve"> </w:t>
      </w:r>
      <w:proofErr w:type="spellStart"/>
      <w:r w:rsidR="00383E4E">
        <w:rPr>
          <w:lang w:val="da-DK"/>
        </w:rPr>
        <w:t>Launcher</w:t>
      </w:r>
      <w:proofErr w:type="spellEnd"/>
    </w:p>
    <w:p w:rsidR="00383E4E" w:rsidRDefault="00383E4E" w:rsidP="00383E4E">
      <w:pPr>
        <w:rPr>
          <w:lang w:val="da-DK"/>
        </w:rPr>
      </w:pPr>
      <w:r>
        <w:rPr>
          <w:lang w:val="da-DK"/>
        </w:rPr>
        <w:t xml:space="preserve">Andre brugere vil være udfordret af brugen af kommandolinje. </w:t>
      </w:r>
      <w:proofErr w:type="spellStart"/>
      <w:r>
        <w:rPr>
          <w:lang w:val="da-DK"/>
        </w:rPr>
        <w:t>DO</w:t>
      </w:r>
      <w:r w:rsidR="00CA5058">
        <w:rPr>
          <w:lang w:val="da-DK"/>
        </w:rPr>
        <w:t>S</w:t>
      </w:r>
      <w:r>
        <w:rPr>
          <w:lang w:val="da-DK"/>
        </w:rPr>
        <w:t>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er udviklet som en hjælp til disse brugere. </w:t>
      </w:r>
      <w:r w:rsidR="004836D3">
        <w:rPr>
          <w:lang w:val="da-DK"/>
        </w:rPr>
        <w:t xml:space="preserve">Værktøjet installeres på den enkelte </w:t>
      </w:r>
      <w:proofErr w:type="spellStart"/>
      <w:r w:rsidR="004836D3">
        <w:rPr>
          <w:lang w:val="da-DK"/>
        </w:rPr>
        <w:t>arbejdstation</w:t>
      </w:r>
      <w:proofErr w:type="spellEnd"/>
      <w:r w:rsidR="004836D3">
        <w:rPr>
          <w:lang w:val="da-DK"/>
        </w:rPr>
        <w:t xml:space="preserve"> af den enkelte bruger. Brugeren skal konfigurere følgende:</w:t>
      </w:r>
    </w:p>
    <w:p w:rsidR="004836D3" w:rsidRDefault="004836D3" w:rsidP="004836D3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Hvor i filsystemet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har installeret program og konfigurationsfil</w:t>
      </w:r>
    </w:p>
    <w:p w:rsidR="004836D3" w:rsidRDefault="004836D3" w:rsidP="004836D3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Hvor i filsystemet rodmappen til årsmapperne er oprettet. I et </w:t>
      </w:r>
      <w:proofErr w:type="spellStart"/>
      <w:r>
        <w:rPr>
          <w:lang w:val="da-DK"/>
        </w:rPr>
        <w:t>flerebrugermiljø</w:t>
      </w:r>
      <w:proofErr w:type="spellEnd"/>
      <w:r>
        <w:rPr>
          <w:lang w:val="da-DK"/>
        </w:rPr>
        <w:t xml:space="preserve"> bør alle filer ligge på et fællesdrev.</w:t>
      </w:r>
    </w:p>
    <w:p w:rsidR="004836D3" w:rsidRDefault="004836D3" w:rsidP="004836D3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Udpege arbejdsområder i form af </w:t>
      </w:r>
      <w:proofErr w:type="spellStart"/>
      <w:r>
        <w:rPr>
          <w:lang w:val="da-DK"/>
        </w:rPr>
        <w:t>feks</w:t>
      </w:r>
      <w:proofErr w:type="spellEnd"/>
      <w:r>
        <w:rPr>
          <w:lang w:val="da-DK"/>
        </w:rPr>
        <w:t>. årsmapper.</w:t>
      </w:r>
    </w:p>
    <w:p w:rsidR="00CA5058" w:rsidRDefault="00CA5058" w:rsidP="00CA5058">
      <w:pPr>
        <w:pStyle w:val="Heading1"/>
        <w:rPr>
          <w:lang w:val="da-DK"/>
        </w:rPr>
      </w:pPr>
      <w:r>
        <w:rPr>
          <w:lang w:val="da-DK"/>
        </w:rPr>
        <w:t>Løsning</w:t>
      </w:r>
      <w:r w:rsidR="00166FC2">
        <w:rPr>
          <w:lang w:val="da-DK"/>
        </w:rPr>
        <w:t xml:space="preserve">: </w:t>
      </w:r>
      <w:proofErr w:type="spellStart"/>
      <w:r w:rsidR="00166FC2">
        <w:rPr>
          <w:lang w:val="da-DK"/>
        </w:rPr>
        <w:t>DOSBox</w:t>
      </w:r>
      <w:proofErr w:type="spellEnd"/>
      <w:r w:rsidR="00166FC2">
        <w:rPr>
          <w:lang w:val="da-DK"/>
        </w:rPr>
        <w:t xml:space="preserve"> </w:t>
      </w:r>
      <w:proofErr w:type="spellStart"/>
      <w:r w:rsidR="00166FC2">
        <w:rPr>
          <w:lang w:val="da-DK"/>
        </w:rPr>
        <w:t>Launcher</w:t>
      </w:r>
      <w:proofErr w:type="spellEnd"/>
    </w:p>
    <w:p w:rsidR="00696D21" w:rsidRDefault="00D2063A" w:rsidP="00F94B72">
      <w:pPr>
        <w:rPr>
          <w:lang w:val="da-DK"/>
        </w:rPr>
      </w:pPr>
      <w:r>
        <w:rPr>
          <w:lang w:val="da-DK"/>
        </w:rPr>
        <w:t xml:space="preserve">Anvend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til at afvikle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programmet.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995"/>
      </w:tblGrid>
      <w:tr w:rsidR="00D2063A" w:rsidTr="00D2063A">
        <w:trPr>
          <w:trHeight w:val="2095"/>
        </w:trPr>
        <w:tc>
          <w:tcPr>
            <w:tcW w:w="4673" w:type="dxa"/>
          </w:tcPr>
          <w:p w:rsidR="00D2063A" w:rsidRDefault="00D2063A" w:rsidP="00F94B72">
            <w:pPr>
              <w:rPr>
                <w:lang w:val="da-DK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2B57D1D6" wp14:editId="6319D2CF">
                  <wp:extent cx="2771775" cy="82768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539" cy="852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5" w:type="dxa"/>
          </w:tcPr>
          <w:p w:rsidR="00D2063A" w:rsidRDefault="00D2063A" w:rsidP="00F94B72">
            <w:pPr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0D01543" wp14:editId="09CC7419">
                  <wp:extent cx="1721376" cy="12382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539" cy="125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B72" w:rsidRPr="00754985" w:rsidRDefault="00F94B72" w:rsidP="007843C5">
      <w:pPr>
        <w:pStyle w:val="Heading2"/>
        <w:rPr>
          <w:lang w:val="da-DK"/>
        </w:rPr>
      </w:pPr>
      <w:r w:rsidRPr="00754985">
        <w:rPr>
          <w:lang w:val="da-DK"/>
        </w:rPr>
        <w:t>Installation</w:t>
      </w:r>
      <w:r w:rsidR="001C08EE" w:rsidRPr="00754985">
        <w:rPr>
          <w:lang w:val="da-DK"/>
        </w:rPr>
        <w:t xml:space="preserve"> </w:t>
      </w:r>
      <w:proofErr w:type="spellStart"/>
      <w:r w:rsidR="001C08EE" w:rsidRPr="00754985">
        <w:rPr>
          <w:lang w:val="da-DK"/>
        </w:rPr>
        <w:t>DOSBox</w:t>
      </w:r>
      <w:proofErr w:type="spellEnd"/>
      <w:r w:rsidR="001C08EE" w:rsidRPr="00754985">
        <w:rPr>
          <w:lang w:val="da-DK"/>
        </w:rPr>
        <w:t xml:space="preserve"> og </w:t>
      </w:r>
      <w:proofErr w:type="spellStart"/>
      <w:r w:rsidR="001C08EE" w:rsidRPr="00754985">
        <w:rPr>
          <w:lang w:val="da-DK"/>
        </w:rPr>
        <w:t>DO</w:t>
      </w:r>
      <w:r w:rsidR="00166FC2" w:rsidRPr="00754985">
        <w:rPr>
          <w:lang w:val="da-DK"/>
        </w:rPr>
        <w:t>S</w:t>
      </w:r>
      <w:r w:rsidR="001C08EE" w:rsidRPr="00754985">
        <w:rPr>
          <w:lang w:val="da-DK"/>
        </w:rPr>
        <w:t>Box</w:t>
      </w:r>
      <w:proofErr w:type="spellEnd"/>
      <w:r w:rsidR="001C08EE" w:rsidRPr="00754985">
        <w:rPr>
          <w:lang w:val="da-DK"/>
        </w:rPr>
        <w:t xml:space="preserve"> </w:t>
      </w:r>
      <w:proofErr w:type="spellStart"/>
      <w:r w:rsidR="001C08EE" w:rsidRPr="00754985">
        <w:rPr>
          <w:lang w:val="da-DK"/>
        </w:rPr>
        <w:t>Launcher</w:t>
      </w:r>
      <w:proofErr w:type="spellEnd"/>
    </w:p>
    <w:p w:rsidR="00CA5058" w:rsidRDefault="00CA5058" w:rsidP="00383E4E">
      <w:pPr>
        <w:rPr>
          <w:lang w:val="da-DK"/>
        </w:rPr>
      </w:pPr>
      <w:r>
        <w:rPr>
          <w:lang w:val="da-DK"/>
        </w:rPr>
        <w:t>Forudsætningerne for at anvende værktøjet er at:</w:t>
      </w:r>
    </w:p>
    <w:p w:rsidR="00696D21" w:rsidRDefault="00F94B72" w:rsidP="00696D21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>I et flerbruger miljø bør kundefilerne organiseres på et fællesdrev på et lokalt netværk. På arbejdsstationen skal adgangen mappes med et drevbogstav</w:t>
      </w:r>
      <w:r>
        <w:rPr>
          <w:lang w:val="da-DK"/>
        </w:rPr>
        <w:t>.</w:t>
      </w:r>
    </w:p>
    <w:p w:rsidR="00696D21" w:rsidRPr="00696D21" w:rsidRDefault="002A1E6C" w:rsidP="00696D21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>P</w:t>
      </w:r>
      <w:r w:rsidR="00F94B72" w:rsidRPr="00696D21">
        <w:rPr>
          <w:lang w:val="da-DK"/>
        </w:rPr>
        <w:t xml:space="preserve">å hver arbejdsstation, download og installer </w:t>
      </w:r>
      <w:proofErr w:type="spellStart"/>
      <w:r w:rsidR="00F94B72" w:rsidRPr="00696D21">
        <w:rPr>
          <w:lang w:val="da-DK"/>
        </w:rPr>
        <w:t>DOSBox</w:t>
      </w:r>
      <w:proofErr w:type="spellEnd"/>
    </w:p>
    <w:p w:rsidR="00F94B72" w:rsidRPr="00696D21" w:rsidRDefault="00F94B72" w:rsidP="00BE79A1">
      <w:pPr>
        <w:pStyle w:val="ListParagraph"/>
        <w:numPr>
          <w:ilvl w:val="1"/>
          <w:numId w:val="13"/>
        </w:numPr>
        <w:rPr>
          <w:lang w:val="da-DK"/>
        </w:rPr>
      </w:pPr>
      <w:proofErr w:type="spellStart"/>
      <w:r w:rsidRPr="00696D21">
        <w:rPr>
          <w:lang w:val="da-DK"/>
        </w:rPr>
        <w:t>DOSBox</w:t>
      </w:r>
      <w:proofErr w:type="spellEnd"/>
      <w:r w:rsidRPr="00696D21">
        <w:rPr>
          <w:lang w:val="da-DK"/>
        </w:rPr>
        <w:t xml:space="preserve"> download</w:t>
      </w:r>
    </w:p>
    <w:p w:rsidR="00F94B72" w:rsidRDefault="00696D21" w:rsidP="00795A55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 xml:space="preserve">På hver arbejdsstation, download og installer </w:t>
      </w:r>
      <w:r w:rsidR="00F94B72" w:rsidRPr="00F94B72">
        <w:rPr>
          <w:lang w:val="da-DK"/>
        </w:rPr>
        <w:t xml:space="preserve">Microsoft .NET </w:t>
      </w:r>
      <w:proofErr w:type="spellStart"/>
      <w:r w:rsidR="00F94B72" w:rsidRPr="00F94B72">
        <w:rPr>
          <w:lang w:val="da-DK"/>
        </w:rPr>
        <w:t>framework</w:t>
      </w:r>
      <w:proofErr w:type="spellEnd"/>
      <w:r w:rsidR="00F94B72" w:rsidRPr="00F94B72">
        <w:rPr>
          <w:lang w:val="da-DK"/>
        </w:rPr>
        <w:t xml:space="preserve"> 4.5</w:t>
      </w:r>
      <w:r w:rsidR="00F94B72">
        <w:rPr>
          <w:lang w:val="da-DK"/>
        </w:rPr>
        <w:t xml:space="preserve">, som </w:t>
      </w:r>
      <w:proofErr w:type="spellStart"/>
      <w:r w:rsidR="00F94B72">
        <w:rPr>
          <w:lang w:val="da-DK"/>
        </w:rPr>
        <w:t>DOSBox</w:t>
      </w:r>
      <w:proofErr w:type="spellEnd"/>
      <w:r w:rsidR="00F94B72">
        <w:rPr>
          <w:lang w:val="da-DK"/>
        </w:rPr>
        <w:t xml:space="preserve"> </w:t>
      </w:r>
      <w:proofErr w:type="spellStart"/>
      <w:r w:rsidR="00F94B72">
        <w:rPr>
          <w:lang w:val="da-DK"/>
        </w:rPr>
        <w:t>Launcher</w:t>
      </w:r>
      <w:proofErr w:type="spellEnd"/>
      <w:r w:rsidR="00F94B72">
        <w:rPr>
          <w:lang w:val="da-DK"/>
        </w:rPr>
        <w:t xml:space="preserve"> er bygget på.</w:t>
      </w:r>
    </w:p>
    <w:p w:rsidR="00696D21" w:rsidRDefault="00F94B72" w:rsidP="00696D21">
      <w:pPr>
        <w:pStyle w:val="ListParagraph"/>
        <w:numPr>
          <w:ilvl w:val="1"/>
          <w:numId w:val="13"/>
        </w:numPr>
        <w:rPr>
          <w:lang w:val="da-DK"/>
        </w:rPr>
      </w:pPr>
      <w:r w:rsidRPr="00696D21">
        <w:rPr>
          <w:lang w:val="da-DK"/>
        </w:rPr>
        <w:t xml:space="preserve">Microsoft .NET </w:t>
      </w:r>
      <w:proofErr w:type="spellStart"/>
      <w:r w:rsidRPr="00696D21">
        <w:rPr>
          <w:lang w:val="da-DK"/>
        </w:rPr>
        <w:t>framework</w:t>
      </w:r>
      <w:proofErr w:type="spellEnd"/>
      <w:r w:rsidRPr="00696D21">
        <w:rPr>
          <w:lang w:val="da-DK"/>
        </w:rPr>
        <w:t xml:space="preserve"> 4.5 Download</w:t>
      </w:r>
    </w:p>
    <w:p w:rsidR="00CA5058" w:rsidRPr="00696D21" w:rsidRDefault="00F94B72" w:rsidP="00C34917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 xml:space="preserve">For hver bruger, download og installer </w:t>
      </w:r>
      <w:proofErr w:type="spellStart"/>
      <w:r w:rsidR="00CA5058" w:rsidRPr="00696D21">
        <w:rPr>
          <w:lang w:val="da-DK"/>
        </w:rPr>
        <w:t>DOSBoxLauncher</w:t>
      </w:r>
      <w:proofErr w:type="spellEnd"/>
      <w:r w:rsidR="00696D21">
        <w:rPr>
          <w:lang w:val="da-DK"/>
        </w:rPr>
        <w:t>.</w:t>
      </w:r>
    </w:p>
    <w:p w:rsidR="00F94B72" w:rsidRDefault="00F94B72" w:rsidP="00F94B72">
      <w:pPr>
        <w:pStyle w:val="ListParagraph"/>
        <w:numPr>
          <w:ilvl w:val="1"/>
          <w:numId w:val="13"/>
        </w:numPr>
        <w:rPr>
          <w:lang w:val="da-DK"/>
        </w:rPr>
      </w:pPr>
      <w:proofErr w:type="spellStart"/>
      <w:r>
        <w:rPr>
          <w:lang w:val="da-DK"/>
        </w:rPr>
        <w:t>DOSBoxLauncher</w:t>
      </w:r>
      <w:proofErr w:type="spellEnd"/>
      <w:r>
        <w:rPr>
          <w:lang w:val="da-DK"/>
        </w:rPr>
        <w:t xml:space="preserve"> download</w:t>
      </w:r>
    </w:p>
    <w:p w:rsidR="000131F0" w:rsidRPr="000131F0" w:rsidRDefault="000131F0" w:rsidP="000131F0">
      <w:pPr>
        <w:rPr>
          <w:color w:val="FF0000"/>
          <w:lang w:val="da-DK"/>
        </w:rPr>
      </w:pPr>
      <w:r w:rsidRPr="000131F0">
        <w:rPr>
          <w:color w:val="FF0000"/>
          <w:lang w:val="da-DK"/>
        </w:rPr>
        <w:t xml:space="preserve">TODO: Skærmskud af </w:t>
      </w:r>
      <w:proofErr w:type="spellStart"/>
      <w:r w:rsidRPr="000131F0">
        <w:rPr>
          <w:color w:val="FF0000"/>
          <w:lang w:val="da-DK"/>
        </w:rPr>
        <w:t>launcher</w:t>
      </w:r>
      <w:proofErr w:type="spellEnd"/>
      <w:r w:rsidRPr="000131F0">
        <w:rPr>
          <w:color w:val="FF0000"/>
          <w:lang w:val="da-DK"/>
        </w:rPr>
        <w:t xml:space="preserve"> download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276"/>
      </w:tblGrid>
      <w:tr w:rsidR="000131F0" w:rsidRPr="00102418" w:rsidTr="001F7EDD">
        <w:tc>
          <w:tcPr>
            <w:tcW w:w="4675" w:type="dxa"/>
          </w:tcPr>
          <w:p w:rsidR="000131F0" w:rsidRPr="00102418" w:rsidRDefault="000131F0" w:rsidP="0014586A">
            <w:pPr>
              <w:rPr>
                <w:lang w:val="da-DK"/>
              </w:rPr>
            </w:pPr>
            <w:r w:rsidRPr="00102418">
              <w:rPr>
                <w:noProof/>
                <w:lang w:eastAsia="en-US"/>
              </w:rPr>
              <w:drawing>
                <wp:inline distT="0" distB="0" distL="0" distR="0" wp14:anchorId="28FD4F7C" wp14:editId="18DF19B9">
                  <wp:extent cx="2780199" cy="1249901"/>
                  <wp:effectExtent l="0" t="0" r="127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103" cy="126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0131F0" w:rsidRPr="00102418" w:rsidRDefault="000131F0" w:rsidP="0014586A">
            <w:pPr>
              <w:rPr>
                <w:lang w:val="da-DK"/>
              </w:rPr>
            </w:pPr>
          </w:p>
        </w:tc>
      </w:tr>
      <w:tr w:rsidR="000131F0" w:rsidRPr="00102418" w:rsidTr="001F7EDD">
        <w:trPr>
          <w:trHeight w:val="70"/>
        </w:trPr>
        <w:tc>
          <w:tcPr>
            <w:tcW w:w="4675" w:type="dxa"/>
          </w:tcPr>
          <w:p w:rsidR="000131F0" w:rsidRPr="00102418" w:rsidRDefault="008418A4" w:rsidP="0014586A">
            <w:pPr>
              <w:rPr>
                <w:lang w:val="da-DK"/>
              </w:rPr>
            </w:pPr>
            <w:hyperlink r:id="rId22" w:history="1">
              <w:r w:rsidR="000131F0" w:rsidRPr="00102418">
                <w:rPr>
                  <w:rStyle w:val="Hyperlink"/>
                  <w:lang w:val="da-DK"/>
                </w:rPr>
                <w:t>http://sourceforge.net/projects/dosbox/</w:t>
              </w:r>
            </w:hyperlink>
          </w:p>
          <w:p w:rsidR="000131F0" w:rsidRPr="00102418" w:rsidRDefault="008418A4" w:rsidP="0014586A">
            <w:pPr>
              <w:rPr>
                <w:lang w:val="da-DK"/>
              </w:rPr>
            </w:pPr>
            <w:hyperlink r:id="rId23" w:history="1">
              <w:r w:rsidR="000131F0" w:rsidRPr="00102418">
                <w:rPr>
                  <w:rStyle w:val="Hyperlink"/>
                  <w:lang w:val="da-DK"/>
                </w:rPr>
                <w:t>http://sourceforge.net/p/dosbox/bugs/</w:t>
              </w:r>
            </w:hyperlink>
          </w:p>
        </w:tc>
        <w:tc>
          <w:tcPr>
            <w:tcW w:w="3276" w:type="dxa"/>
          </w:tcPr>
          <w:p w:rsidR="000131F0" w:rsidRPr="00102418" w:rsidRDefault="000131F0" w:rsidP="001F7EDD">
            <w:pPr>
              <w:rPr>
                <w:lang w:val="da-DK"/>
              </w:rPr>
            </w:pPr>
          </w:p>
        </w:tc>
      </w:tr>
    </w:tbl>
    <w:p w:rsidR="000131F0" w:rsidRPr="000131F0" w:rsidRDefault="000131F0" w:rsidP="000131F0">
      <w:pPr>
        <w:rPr>
          <w:lang w:val="da-DK"/>
        </w:rPr>
      </w:pPr>
    </w:p>
    <w:p w:rsidR="00F94B72" w:rsidRDefault="001C08EE" w:rsidP="00F94B72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- </w:t>
      </w:r>
      <w:r w:rsidR="00F94B72">
        <w:rPr>
          <w:lang w:val="da-DK"/>
        </w:rPr>
        <w:t>Grundl</w:t>
      </w:r>
      <w:r w:rsidR="00696D21">
        <w:rPr>
          <w:lang w:val="da-DK"/>
        </w:rPr>
        <w:t>i</w:t>
      </w:r>
      <w:r w:rsidR="00F94B72">
        <w:rPr>
          <w:lang w:val="da-DK"/>
        </w:rPr>
        <w:t>ggende konfiguration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 xml:space="preserve">Konfigurer referencer til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programfiler og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rodmappe til kundefiler i fanebladet ’Konfiguration’</w:t>
      </w:r>
    </w:p>
    <w:p w:rsidR="002A1E6C" w:rsidRPr="002A1E6C" w:rsidRDefault="00696D21" w:rsidP="002A1E6C">
      <w:pPr>
        <w:rPr>
          <w:lang w:val="da-DK"/>
        </w:rPr>
      </w:pPr>
      <w:r>
        <w:rPr>
          <w:noProof/>
          <w:lang w:eastAsia="en-US"/>
        </w:rPr>
        <w:lastRenderedPageBreak/>
        <w:drawing>
          <wp:inline distT="0" distB="0" distL="0" distR="0" wp14:anchorId="33E197FD" wp14:editId="7C951487">
            <wp:extent cx="3543300" cy="21952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923" cy="22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72" w:rsidRDefault="001C08EE" w:rsidP="001A4F5F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- A</w:t>
      </w:r>
      <w:r w:rsidR="00F94B72">
        <w:rPr>
          <w:lang w:val="da-DK"/>
        </w:rPr>
        <w:t>rbejdsområde konfiguration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>Konfigurer referencer arbejdsområder.</w:t>
      </w:r>
    </w:p>
    <w:p w:rsidR="00D2063A" w:rsidRPr="00D2063A" w:rsidRDefault="00D2063A" w:rsidP="00D2063A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4CEB58A8" wp14:editId="0A4C43C0">
            <wp:extent cx="3533775" cy="176688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2871" cy="17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F" w:rsidRDefault="001C08EE" w:rsidP="001A4F5F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</w:t>
      </w:r>
      <w:r w:rsidR="00D2063A">
        <w:rPr>
          <w:lang w:val="da-DK"/>
        </w:rPr>
        <w:t>–</w:t>
      </w:r>
      <w:r>
        <w:rPr>
          <w:lang w:val="da-DK"/>
        </w:rPr>
        <w:t xml:space="preserve"> </w:t>
      </w:r>
      <w:r w:rsidR="00F94B72">
        <w:rPr>
          <w:lang w:val="da-DK"/>
        </w:rPr>
        <w:t>Brug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>I fan</w:t>
      </w:r>
      <w:r w:rsidR="00166FC2">
        <w:rPr>
          <w:lang w:val="da-DK"/>
        </w:rPr>
        <w:t>e</w:t>
      </w:r>
      <w:r>
        <w:rPr>
          <w:lang w:val="da-DK"/>
        </w:rPr>
        <w:t>bladet ’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’ vælges arbejdsområde, og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kan starte med filsamlingen i dette arbejdsområde som afviklingsgrundlag.</w:t>
      </w:r>
    </w:p>
    <w:p w:rsidR="00D2063A" w:rsidRPr="00D2063A" w:rsidRDefault="00D2063A" w:rsidP="00D2063A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6F8B66F5" wp14:editId="51F9B086">
            <wp:extent cx="2771775" cy="827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6539" cy="8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72" w:rsidRDefault="001C08EE" w:rsidP="00F94B72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</w:t>
      </w:r>
      <w:r w:rsidR="006D72A1">
        <w:rPr>
          <w:lang w:val="da-DK"/>
        </w:rPr>
        <w:t>–</w:t>
      </w:r>
      <w:r>
        <w:rPr>
          <w:lang w:val="da-DK"/>
        </w:rPr>
        <w:t xml:space="preserve"> </w:t>
      </w:r>
      <w:r w:rsidR="00F94B72">
        <w:rPr>
          <w:lang w:val="da-DK"/>
        </w:rPr>
        <w:t>Avanceret</w:t>
      </w:r>
    </w:p>
    <w:p w:rsidR="006D72A1" w:rsidRDefault="006D72A1" w:rsidP="006D72A1">
      <w:pPr>
        <w:rPr>
          <w:lang w:val="da-DK"/>
        </w:rPr>
      </w:pPr>
      <w:r>
        <w:rPr>
          <w:lang w:val="da-DK"/>
        </w:rPr>
        <w:t xml:space="preserve">Hvis du før har arbejdet med opsætning af systemer via XML fil kan du hurtigt konfigurere værktøjet i en almindelig teksteditor. Hvis du kommer til at ødelægge xml strukturen kan du blot slette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konfigurationsfilen. Næste gang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opstartes</w:t>
      </w:r>
      <w:proofErr w:type="spellEnd"/>
      <w:r>
        <w:rPr>
          <w:lang w:val="da-DK"/>
        </w:rPr>
        <w:t>, vil en ny konfigurationsfil blive dannet med standardopsætning.</w:t>
      </w:r>
    </w:p>
    <w:p w:rsidR="006D72A1" w:rsidRDefault="006D72A1" w:rsidP="006D72A1">
      <w:pPr>
        <w:rPr>
          <w:lang w:val="da-DK"/>
        </w:rPr>
      </w:pPr>
      <w:r>
        <w:rPr>
          <w:lang w:val="da-DK"/>
        </w:rPr>
        <w:lastRenderedPageBreak/>
        <w:t xml:space="preserve">Filen </w:t>
      </w:r>
      <w:r w:rsidR="003122EE" w:rsidRPr="003122EE">
        <w:rPr>
          <w:lang w:val="da-DK"/>
        </w:rPr>
        <w:t>UserConfiguration.xml</w:t>
      </w:r>
      <w:r w:rsidR="003122EE">
        <w:rPr>
          <w:lang w:val="da-DK"/>
        </w:rPr>
        <w:t xml:space="preserve"> </w:t>
      </w:r>
      <w:r>
        <w:rPr>
          <w:lang w:val="da-DK"/>
        </w:rPr>
        <w:t>finder du her</w:t>
      </w:r>
      <w:r w:rsidR="003122EE">
        <w:rPr>
          <w:lang w:val="da-DK"/>
        </w:rPr>
        <w:t xml:space="preserve"> </w:t>
      </w:r>
      <w:r w:rsidR="003122EE" w:rsidRPr="003122EE">
        <w:rPr>
          <w:lang w:val="da-DK"/>
        </w:rPr>
        <w:t>%USERPROFILE%\</w:t>
      </w:r>
      <w:proofErr w:type="spellStart"/>
      <w:r w:rsidR="003122EE" w:rsidRPr="003122EE">
        <w:rPr>
          <w:lang w:val="da-DK"/>
        </w:rPr>
        <w:t>AppData</w:t>
      </w:r>
      <w:proofErr w:type="spellEnd"/>
      <w:r w:rsidR="003122EE" w:rsidRPr="003122EE">
        <w:rPr>
          <w:lang w:val="da-DK"/>
        </w:rPr>
        <w:t>\Local\</w:t>
      </w:r>
      <w:proofErr w:type="spellStart"/>
      <w:r w:rsidR="003122EE" w:rsidRPr="003122EE">
        <w:rPr>
          <w:lang w:val="da-DK"/>
        </w:rPr>
        <w:t>DOSBoxLauncher</w:t>
      </w:r>
      <w:proofErr w:type="spellEnd"/>
      <w:r w:rsidR="003122EE" w:rsidRPr="003122EE">
        <w:rPr>
          <w:lang w:val="da-DK"/>
        </w:rPr>
        <w:t>\</w:t>
      </w:r>
      <w:r w:rsidR="003122EE">
        <w:rPr>
          <w:lang w:val="da-DK"/>
        </w:rPr>
        <w:t xml:space="preserve"> efter at du har startet værktøjet op 1. gang.</w:t>
      </w:r>
    </w:p>
    <w:p w:rsidR="006D72A1" w:rsidRPr="006D72A1" w:rsidRDefault="001F51A7" w:rsidP="006D72A1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3759F432" wp14:editId="54BC5262">
            <wp:extent cx="5943600" cy="2186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2A1" w:rsidRPr="006D72A1" w:rsidSect="009050CA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8A4" w:rsidRDefault="008418A4" w:rsidP="00B81F36">
      <w:pPr>
        <w:spacing w:after="0" w:line="240" w:lineRule="auto"/>
      </w:pPr>
      <w:r>
        <w:separator/>
      </w:r>
    </w:p>
  </w:endnote>
  <w:endnote w:type="continuationSeparator" w:id="0">
    <w:p w:rsidR="008418A4" w:rsidRDefault="008418A4" w:rsidP="00B8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058" w:rsidRDefault="00CA5058">
    <w:pPr>
      <w:pStyle w:val="Footer"/>
      <w:jc w:val="center"/>
      <w:rPr>
        <w:caps/>
        <w:noProof/>
        <w:color w:val="F07F09" w:themeColor="accent1"/>
      </w:rPr>
    </w:pPr>
    <w:r>
      <w:rPr>
        <w:caps/>
        <w:color w:val="F07F09" w:themeColor="accent1"/>
      </w:rPr>
      <w:fldChar w:fldCharType="begin"/>
    </w:r>
    <w:r>
      <w:rPr>
        <w:caps/>
        <w:color w:val="F07F09" w:themeColor="accent1"/>
      </w:rPr>
      <w:instrText xml:space="preserve"> PAGE   \* MERGEFORMAT </w:instrText>
    </w:r>
    <w:r>
      <w:rPr>
        <w:caps/>
        <w:color w:val="F07F09" w:themeColor="accent1"/>
      </w:rPr>
      <w:fldChar w:fldCharType="separate"/>
    </w:r>
    <w:r w:rsidR="001A391A">
      <w:rPr>
        <w:caps/>
        <w:noProof/>
        <w:color w:val="F07F09" w:themeColor="accent1"/>
      </w:rPr>
      <w:t>1</w:t>
    </w:r>
    <w:r>
      <w:rPr>
        <w:caps/>
        <w:noProof/>
        <w:color w:val="F07F09" w:themeColor="accent1"/>
      </w:rPr>
      <w:fldChar w:fldCharType="end"/>
    </w:r>
    <w:r>
      <w:rPr>
        <w:caps/>
        <w:noProof/>
        <w:color w:val="F07F09" w:themeColor="accent1"/>
      </w:rPr>
      <w:t xml:space="preserve"> af </w:t>
    </w:r>
    <w:r>
      <w:rPr>
        <w:caps/>
        <w:color w:val="F07F09" w:themeColor="accent1"/>
      </w:rPr>
      <w:fldChar w:fldCharType="begin"/>
    </w:r>
    <w:r>
      <w:rPr>
        <w:caps/>
        <w:color w:val="F07F09" w:themeColor="accent1"/>
      </w:rPr>
      <w:instrText xml:space="preserve"> NUMPAGES   \* MERGEFORMAT </w:instrText>
    </w:r>
    <w:r>
      <w:rPr>
        <w:caps/>
        <w:color w:val="F07F09" w:themeColor="accent1"/>
      </w:rPr>
      <w:fldChar w:fldCharType="separate"/>
    </w:r>
    <w:r w:rsidR="001A391A">
      <w:rPr>
        <w:caps/>
        <w:noProof/>
        <w:color w:val="F07F09" w:themeColor="accent1"/>
      </w:rPr>
      <w:t>6</w:t>
    </w:r>
    <w:r>
      <w:rPr>
        <w:caps/>
        <w:color w:val="F07F09" w:themeColor="accent1"/>
      </w:rPr>
      <w:fldChar w:fldCharType="end"/>
    </w:r>
  </w:p>
  <w:p w:rsidR="00CA5058" w:rsidRDefault="00CA5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8A4" w:rsidRDefault="008418A4" w:rsidP="00B81F36">
      <w:pPr>
        <w:spacing w:after="0" w:line="240" w:lineRule="auto"/>
      </w:pPr>
      <w:r>
        <w:separator/>
      </w:r>
    </w:p>
  </w:footnote>
  <w:footnote w:type="continuationSeparator" w:id="0">
    <w:p w:rsidR="008418A4" w:rsidRDefault="008418A4" w:rsidP="00B8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36" w:rsidRPr="00102418" w:rsidRDefault="00B81F36" w:rsidP="00B81F36">
    <w:pPr>
      <w:pStyle w:val="Title"/>
      <w:jc w:val="center"/>
      <w:rPr>
        <w:lang w:val="da-DK"/>
      </w:rPr>
    </w:pPr>
    <w:proofErr w:type="spellStart"/>
    <w:r w:rsidRPr="00102418">
      <w:rPr>
        <w:lang w:val="da-DK"/>
      </w:rPr>
      <w:t>DosBox</w:t>
    </w:r>
    <w:proofErr w:type="spellEnd"/>
    <w:r w:rsidRPr="00102418">
      <w:rPr>
        <w:lang w:val="da-DK"/>
      </w:rPr>
      <w:t xml:space="preserve"> </w:t>
    </w:r>
    <w:proofErr w:type="spellStart"/>
    <w:r w:rsidRPr="00102418">
      <w:rPr>
        <w:lang w:val="da-DK"/>
      </w:rPr>
      <w:t>Launcher</w:t>
    </w:r>
    <w:proofErr w:type="spellEnd"/>
  </w:p>
  <w:p w:rsidR="00B81F36" w:rsidRPr="00B81F36" w:rsidRDefault="00B81F36" w:rsidP="00B81F36">
    <w:pPr>
      <w:pStyle w:val="Subtitle"/>
      <w:pBdr>
        <w:bottom w:val="single" w:sz="4" w:space="1" w:color="auto"/>
      </w:pBdr>
      <w:jc w:val="center"/>
      <w:rPr>
        <w:lang w:val="da-DK"/>
      </w:rPr>
    </w:pPr>
    <w:proofErr w:type="spellStart"/>
    <w:r w:rsidRPr="00102418">
      <w:rPr>
        <w:lang w:val="da-DK"/>
      </w:rPr>
      <w:t>PCPlus</w:t>
    </w:r>
    <w:proofErr w:type="spellEnd"/>
    <w:r w:rsidRPr="00102418">
      <w:rPr>
        <w:lang w:val="da-DK"/>
      </w:rPr>
      <w:t xml:space="preserve"> på nye Windows Operativ</w:t>
    </w:r>
    <w:r w:rsidR="001A391A">
      <w:rPr>
        <w:lang w:val="da-DK"/>
      </w:rPr>
      <w:t xml:space="preserve"> </w:t>
    </w:r>
    <w:r w:rsidRPr="00102418">
      <w:rPr>
        <w:lang w:val="da-DK"/>
      </w:rPr>
      <w:t>Systemer - 7,8 og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5F2"/>
    <w:multiLevelType w:val="hybridMultilevel"/>
    <w:tmpl w:val="29505F84"/>
    <w:lvl w:ilvl="0" w:tplc="E6DC05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5F"/>
    <w:rsid w:val="000131F0"/>
    <w:rsid w:val="00102418"/>
    <w:rsid w:val="00166FC2"/>
    <w:rsid w:val="001A391A"/>
    <w:rsid w:val="001A4F5F"/>
    <w:rsid w:val="001C08EE"/>
    <w:rsid w:val="001F51A7"/>
    <w:rsid w:val="001F7EDD"/>
    <w:rsid w:val="00244733"/>
    <w:rsid w:val="00272F76"/>
    <w:rsid w:val="002A1E6C"/>
    <w:rsid w:val="003122EE"/>
    <w:rsid w:val="00383E4E"/>
    <w:rsid w:val="004836D3"/>
    <w:rsid w:val="005C2275"/>
    <w:rsid w:val="00696D21"/>
    <w:rsid w:val="006D72A1"/>
    <w:rsid w:val="00754985"/>
    <w:rsid w:val="0079458D"/>
    <w:rsid w:val="00816A86"/>
    <w:rsid w:val="008418A4"/>
    <w:rsid w:val="00843C24"/>
    <w:rsid w:val="009050CA"/>
    <w:rsid w:val="00A95A47"/>
    <w:rsid w:val="00B1687E"/>
    <w:rsid w:val="00B81F36"/>
    <w:rsid w:val="00C735B7"/>
    <w:rsid w:val="00CA5058"/>
    <w:rsid w:val="00D016CE"/>
    <w:rsid w:val="00D2063A"/>
    <w:rsid w:val="00F748E0"/>
    <w:rsid w:val="00F9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E44488-0EA9-43E1-9519-10FE39DD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050CA"/>
  </w:style>
  <w:style w:type="character" w:styleId="Hyperlink">
    <w:name w:val="Hyperlink"/>
    <w:basedOn w:val="DefaultParagraphFont"/>
    <w:uiPriority w:val="99"/>
    <w:unhideWhenUsed/>
    <w:rsid w:val="00244733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794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F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36"/>
  </w:style>
  <w:style w:type="paragraph" w:styleId="Footer">
    <w:name w:val="footer"/>
    <w:basedOn w:val="Normal"/>
    <w:link w:val="FooterChar"/>
    <w:uiPriority w:val="99"/>
    <w:unhideWhenUsed/>
    <w:rsid w:val="00B81F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sourceforge.net/projects/dosbox/?source=navbar" TargetMode="External"/><Relationship Id="rId17" Type="http://schemas.openxmlformats.org/officeDocument/2006/relationships/hyperlink" Target="http://www.dosbox.com/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://sourceforge.net/p/dosbox/bugs/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://sourceforge.net/projects/dosbox/" TargetMode="External"/><Relationship Id="rId23" Type="http://schemas.openxmlformats.org/officeDocument/2006/relationships/hyperlink" Target="http://sourceforge.net/p/dosbox/bugs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technet.microsoft.com/en-us/library/ee681737(v=ws.10).aspx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sourceforge.net/projects/dosbox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ers\Ki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261323-CEF3-47B3-A63E-0C8DB6ED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381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keywords/>
  <cp:lastModifiedBy>Kim Mogensen</cp:lastModifiedBy>
  <cp:revision>9</cp:revision>
  <dcterms:created xsi:type="dcterms:W3CDTF">2015-11-22T20:47:00Z</dcterms:created>
  <dcterms:modified xsi:type="dcterms:W3CDTF">2015-12-08T11:19:00Z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